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5DB1" w14:textId="77777777" w:rsidR="004418F4" w:rsidRPr="009A685E" w:rsidRDefault="005419E8" w:rsidP="001B5EF3">
      <w:pPr>
        <w:pStyle w:val="Sinespaciado"/>
        <w:spacing w:line="192" w:lineRule="auto"/>
        <w:rPr>
          <w:sz w:val="4"/>
          <w:szCs w:val="4"/>
        </w:rPr>
      </w:pPr>
      <w:r w:rsidRPr="009A685E">
        <w:rPr>
          <w:noProof/>
          <w:sz w:val="4"/>
          <w:szCs w:val="4"/>
          <w:lang w:bidi="es-ES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162CBE33" wp14:editId="466953A7">
                <wp:simplePos x="0" y="0"/>
                <wp:positionH relativeFrom="column">
                  <wp:posOffset>-457200</wp:posOffset>
                </wp:positionH>
                <wp:positionV relativeFrom="paragraph">
                  <wp:posOffset>-459105</wp:posOffset>
                </wp:positionV>
                <wp:extent cx="7973568" cy="10694741"/>
                <wp:effectExtent l="0" t="0" r="8890" b="0"/>
                <wp:wrapNone/>
                <wp:docPr id="8" name="Grupo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3568" cy="10694741"/>
                          <a:chOff x="-1" y="-1905"/>
                          <a:chExt cx="7775258" cy="10695230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Conector recto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ángulo 5">
                          <a:extLst>
                            <a:ext uri="{FF2B5EF4-FFF2-40B4-BE49-F238E27FC236}">
                              <a16:creationId xmlns:a16="http://schemas.microsoft.com/office/drawing/2014/main" id="{34576532-A492-4202-87CE-6C7BC14401C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V="1">
                            <a:off x="4115965" y="8475441"/>
                            <a:ext cx="2371810" cy="221788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90525" y="-1905"/>
                            <a:ext cx="7384732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echa: Pentágono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733674"/>
                            <a:ext cx="1165273" cy="581178"/>
                          </a:xfrm>
                          <a:prstGeom prst="homePlate">
                            <a:avLst>
                              <a:gd name="adj" fmla="val 5223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6C102" w14:textId="77777777" w:rsidR="002A1985" w:rsidRDefault="002A1985" w:rsidP="005419E8"/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CBE33" id="Grupo 8" o:spid="_x0000_s1026" alt="&quot;&quot;" style="position:absolute;margin-left:-36pt;margin-top:-36.15pt;width:627.85pt;height:842.1pt;z-index:-251679744;mso-width-relative:margin;mso-height-relative:margin" coordorigin=",-19" coordsize="77752,10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">
                <v:group id="Grupo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Conector recto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Conector recto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Conector recto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ángulo 5" o:spid="_x0000_s1032" alt="&quot;&quot;" style="position:absolute;left:41159;top:84754;width:23718;height:2217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" fillcolor="black [3213]" stroked="f" strokeweight="1pt"/>
                <v:rect id="Rectángulo 7" o:spid="_x0000_s1033" alt="&quot;&quot;" style="position:absolute;left:3905;top:-19;width:73847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ángulo 9" o:spid="_x0000_s1034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#e84c22 [32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12" o:spid="_x0000_s1035" type="#_x0000_t15" alt="&quot;&quot;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" adj="15972" fillcolor="black [3213]" stroked="f" strokeweight="1pt">
                  <o:lock v:ext="edit" aspectratio="t"/>
                  <v:textbox inset="7mm">
                    <w:txbxContent>
                      <w:p w14:paraId="0CF6C102" w14:textId="77777777" w:rsidR="002A1985" w:rsidRDefault="002A1985" w:rsidP="005419E8"/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aconcuadrculaclara"/>
        <w:tblW w:w="10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171"/>
        <w:gridCol w:w="3675"/>
        <w:gridCol w:w="1187"/>
        <w:gridCol w:w="2679"/>
        <w:gridCol w:w="675"/>
      </w:tblGrid>
      <w:tr w:rsidR="00F21B00" w:rsidRPr="009A685E" w14:paraId="1DECD558" w14:textId="77777777" w:rsidTr="003D661A">
        <w:trPr>
          <w:trHeight w:val="584"/>
        </w:trPr>
        <w:tc>
          <w:tcPr>
            <w:tcW w:w="7113" w:type="dxa"/>
            <w:gridSpan w:val="4"/>
            <w:vMerge w:val="restart"/>
          </w:tcPr>
          <w:p w14:paraId="5B3F094B" w14:textId="3D5DB7BD" w:rsidR="004418F4" w:rsidRPr="009A685E" w:rsidRDefault="009E4DEF" w:rsidP="001B5EF3">
            <w:pPr>
              <w:pStyle w:val="Ttulo"/>
            </w:pPr>
            <w:r>
              <w:t>LUIS ENRIQUE GUERRERO</w:t>
            </w:r>
          </w:p>
          <w:p w14:paraId="1C5472B7" w14:textId="72DA6DF2" w:rsidR="004418F4" w:rsidRPr="009A685E" w:rsidRDefault="009E4DEF" w:rsidP="009A685E">
            <w:pPr>
              <w:pStyle w:val="Subttulo"/>
              <w:spacing w:line="216" w:lineRule="auto"/>
            </w:pPr>
            <w:r>
              <w:t xml:space="preserve">Web </w:t>
            </w:r>
            <w:proofErr w:type="spellStart"/>
            <w:r>
              <w:t>Developer</w:t>
            </w:r>
            <w:proofErr w:type="spellEnd"/>
            <w:r>
              <w:t xml:space="preserve"> Full </w:t>
            </w:r>
            <w:proofErr w:type="spellStart"/>
            <w:r>
              <w:t>Stack</w:t>
            </w:r>
            <w:proofErr w:type="spellEnd"/>
            <w:r>
              <w:t xml:space="preserve"> Jr.</w:t>
            </w:r>
          </w:p>
        </w:tc>
        <w:tc>
          <w:tcPr>
            <w:tcW w:w="2679" w:type="dxa"/>
          </w:tcPr>
          <w:p w14:paraId="6EC1A29B" w14:textId="5E753C8A" w:rsidR="004418F4" w:rsidRPr="009A685E" w:rsidRDefault="00837FBA" w:rsidP="004418F4">
            <w:pPr>
              <w:pStyle w:val="Contacto"/>
            </w:pPr>
            <w:hyperlink r:id="rId11" w:history="1">
              <w:r w:rsidR="009E4DEF" w:rsidRPr="00330757">
                <w:t>+57 320 817 2936</w:t>
              </w:r>
            </w:hyperlink>
          </w:p>
        </w:tc>
        <w:tc>
          <w:tcPr>
            <w:tcW w:w="675" w:type="dxa"/>
          </w:tcPr>
          <w:p w14:paraId="15880321" w14:textId="77777777" w:rsidR="004418F4" w:rsidRPr="009A685E" w:rsidRDefault="004418F4" w:rsidP="004418F4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C0A4577" wp14:editId="2117AFE3">
                  <wp:extent cx="99756" cy="99756"/>
                  <wp:effectExtent l="0" t="0" r="0" b="0"/>
                  <wp:docPr id="17" name="Gráfico 28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28" descr="Icono teléfono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59655B5B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21C147F8" w14:textId="77777777" w:rsidR="00AB1F09" w:rsidRPr="009A685E" w:rsidRDefault="00AB1F09" w:rsidP="00AB1F09"/>
        </w:tc>
        <w:tc>
          <w:tcPr>
            <w:tcW w:w="2679" w:type="dxa"/>
          </w:tcPr>
          <w:p w14:paraId="0EF2B503" w14:textId="3BF21BA9" w:rsidR="00AB1F09" w:rsidRPr="009A685E" w:rsidRDefault="00330757" w:rsidP="00AB1F09">
            <w:pPr>
              <w:pStyle w:val="Contacto"/>
            </w:pPr>
            <w:hyperlink r:id="rId14" w:history="1">
              <w:r>
                <w:t>luisguerrero@misena.edu.co</w:t>
              </w:r>
            </w:hyperlink>
          </w:p>
        </w:tc>
        <w:tc>
          <w:tcPr>
            <w:tcW w:w="675" w:type="dxa"/>
          </w:tcPr>
          <w:p w14:paraId="1016E53F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4C36026" wp14:editId="764C4C9F">
                  <wp:extent cx="106045" cy="81915"/>
                  <wp:effectExtent l="0" t="0" r="8255" b="0"/>
                  <wp:docPr id="19" name="Gráfico 30" descr="Icono del correo electrón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30" descr="Icono del correo electrónico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05CAB826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206E981D" w14:textId="77777777" w:rsidR="00AB1F09" w:rsidRPr="009A685E" w:rsidRDefault="00AB1F09" w:rsidP="00AB1F09"/>
        </w:tc>
        <w:tc>
          <w:tcPr>
            <w:tcW w:w="2679" w:type="dxa"/>
          </w:tcPr>
          <w:p w14:paraId="4DCE5325" w14:textId="7E467938" w:rsidR="00AB1F09" w:rsidRPr="009A685E" w:rsidRDefault="000C4196" w:rsidP="00AB1F09">
            <w:pPr>
              <w:pStyle w:val="Contacto"/>
            </w:pPr>
            <w:r>
              <w:t>Bogotá D.C.</w:t>
            </w:r>
            <w:r w:rsidR="009E4DEF">
              <w:t>/Colombia</w:t>
            </w:r>
          </w:p>
        </w:tc>
        <w:tc>
          <w:tcPr>
            <w:tcW w:w="675" w:type="dxa"/>
          </w:tcPr>
          <w:p w14:paraId="7F589EA2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68246027" wp14:editId="5689A3B0">
                  <wp:extent cx="86162" cy="128326"/>
                  <wp:effectExtent l="0" t="0" r="9525" b="5080"/>
                  <wp:docPr id="18" name="Gráfico 29" descr="Icono ub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áfico 29" descr="Icono ubicació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37750BF1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4D0730B1" w14:textId="77777777" w:rsidR="00AB1F09" w:rsidRPr="009A685E" w:rsidRDefault="00AB1F09" w:rsidP="00AB1F09"/>
        </w:tc>
        <w:tc>
          <w:tcPr>
            <w:tcW w:w="2679" w:type="dxa"/>
          </w:tcPr>
          <w:p w14:paraId="27E3DA8E" w14:textId="4E62D44E" w:rsidR="00AB1F09" w:rsidRPr="009E4DEF" w:rsidRDefault="004266D3" w:rsidP="00AB1F09">
            <w:pPr>
              <w:pStyle w:val="Contacto"/>
            </w:pPr>
            <w:hyperlink r:id="rId19" w:history="1">
              <w:proofErr w:type="spellStart"/>
              <w:r w:rsidR="009E4DEF" w:rsidRPr="00330757">
                <w:t>Linkedln</w:t>
              </w:r>
              <w:proofErr w:type="spellEnd"/>
            </w:hyperlink>
          </w:p>
        </w:tc>
        <w:tc>
          <w:tcPr>
            <w:tcW w:w="675" w:type="dxa"/>
          </w:tcPr>
          <w:p w14:paraId="6B4454C5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795989E0" wp14:editId="7B0B48A3">
                  <wp:extent cx="149272" cy="149272"/>
                  <wp:effectExtent l="0" t="0" r="3175" b="3175"/>
                  <wp:docPr id="22" name="Gráfico 34" descr="Centro de llamada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34" descr="Centro de llamadas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5127F13B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2057F87D" w14:textId="77777777" w:rsidR="00AB1F09" w:rsidRPr="009A685E" w:rsidRDefault="00AB1F09" w:rsidP="00AB1F09"/>
        </w:tc>
        <w:tc>
          <w:tcPr>
            <w:tcW w:w="2679" w:type="dxa"/>
          </w:tcPr>
          <w:p w14:paraId="69E4A860" w14:textId="29413A1A" w:rsidR="00AB1F09" w:rsidRPr="009A685E" w:rsidRDefault="004266D3" w:rsidP="00AB1F09">
            <w:pPr>
              <w:pStyle w:val="Contacto"/>
            </w:pPr>
            <w:hyperlink r:id="rId22" w:history="1">
              <w:r w:rsidR="00C44099" w:rsidRPr="00330757">
                <w:t>Skype</w:t>
              </w:r>
            </w:hyperlink>
          </w:p>
        </w:tc>
        <w:tc>
          <w:tcPr>
            <w:tcW w:w="675" w:type="dxa"/>
          </w:tcPr>
          <w:p w14:paraId="041C6A55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7AEE9590" wp14:editId="2DECBB5C">
                  <wp:extent cx="149272" cy="149272"/>
                  <wp:effectExtent l="0" t="0" r="3175" b="3175"/>
                  <wp:docPr id="21" name="Gráfico 33" descr="Diá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33" descr="Diálogo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00" w:rsidRPr="009A685E" w14:paraId="11E72976" w14:textId="77777777" w:rsidTr="003D661A">
        <w:trPr>
          <w:trHeight w:val="584"/>
        </w:trPr>
        <w:tc>
          <w:tcPr>
            <w:tcW w:w="7113" w:type="dxa"/>
            <w:gridSpan w:val="4"/>
            <w:vMerge/>
          </w:tcPr>
          <w:p w14:paraId="045E40AD" w14:textId="77777777" w:rsidR="00AB1F09" w:rsidRPr="009A685E" w:rsidRDefault="00AB1F09" w:rsidP="00AB1F09"/>
        </w:tc>
        <w:tc>
          <w:tcPr>
            <w:tcW w:w="2679" w:type="dxa"/>
          </w:tcPr>
          <w:p w14:paraId="2EE3D0F7" w14:textId="48E1D5C8" w:rsidR="00AB1F09" w:rsidRPr="009A685E" w:rsidRDefault="004266D3" w:rsidP="00AB1F09">
            <w:pPr>
              <w:pStyle w:val="Contacto"/>
            </w:pPr>
            <w:hyperlink r:id="rId25" w:history="1">
              <w:r w:rsidR="009E4DEF" w:rsidRPr="00330757">
                <w:t>Sitio web</w:t>
              </w:r>
            </w:hyperlink>
          </w:p>
        </w:tc>
        <w:tc>
          <w:tcPr>
            <w:tcW w:w="675" w:type="dxa"/>
          </w:tcPr>
          <w:p w14:paraId="74D45C55" w14:textId="77777777" w:rsidR="00AB1F09" w:rsidRPr="009A685E" w:rsidRDefault="00AB1F09" w:rsidP="00AB1F09">
            <w:pPr>
              <w:pStyle w:val="Contacto"/>
              <w:jc w:val="left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6DDC909C" wp14:editId="41A4A8DB">
                  <wp:extent cx="180620" cy="180620"/>
                  <wp:effectExtent l="0" t="0" r="0" b="0"/>
                  <wp:docPr id="20" name="Gráfico 31" descr="Víncu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31" descr="Vínculo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089" w:rsidRPr="009A685E" w14:paraId="05DE406F" w14:textId="77777777" w:rsidTr="003D661A">
        <w:trPr>
          <w:trHeight w:val="993"/>
        </w:trPr>
        <w:tc>
          <w:tcPr>
            <w:tcW w:w="1080" w:type="dxa"/>
            <w:vAlign w:val="center"/>
          </w:tcPr>
          <w:p w14:paraId="6C2E3BA7" w14:textId="77777777" w:rsidR="004418F4" w:rsidRPr="009A685E" w:rsidRDefault="004266D3" w:rsidP="00F21B00">
            <w:pPr>
              <w:pStyle w:val="NormalAlt"/>
            </w:pPr>
            <w:sdt>
              <w:sdtPr>
                <w:id w:val="809435104"/>
                <w:placeholder>
                  <w:docPart w:val="43E4DD61D2854576AE6691A31810E680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9A685E">
                  <w:rPr>
                    <w:lang w:bidi="es-ES"/>
                  </w:rPr>
                  <w:t>Ver más</w:t>
                </w:r>
              </w:sdtContent>
            </w:sdt>
          </w:p>
        </w:tc>
        <w:tc>
          <w:tcPr>
            <w:tcW w:w="8712" w:type="dxa"/>
            <w:gridSpan w:val="4"/>
            <w:vAlign w:val="center"/>
          </w:tcPr>
          <w:p w14:paraId="44B360D1" w14:textId="246186D8" w:rsidR="004418F4" w:rsidRPr="009A685E" w:rsidRDefault="00BA12D4" w:rsidP="00F21B00">
            <w:pPr>
              <w:pStyle w:val="Consigna"/>
            </w:pPr>
            <w:r>
              <w:t>Algo de mi trabajo en GitHub</w:t>
            </w:r>
            <w:r w:rsidR="006D35D2" w:rsidRPr="006D35D2">
              <w:t xml:space="preserve">: </w:t>
            </w:r>
            <w:hyperlink r:id="rId28" w:history="1">
              <w:r>
                <w:rPr>
                  <w:rStyle w:val="Hipervnculo"/>
                </w:rPr>
                <w:t>https://github.com/LuisEnGuerrero</w:t>
              </w:r>
            </w:hyperlink>
          </w:p>
        </w:tc>
        <w:tc>
          <w:tcPr>
            <w:tcW w:w="675" w:type="dxa"/>
            <w:vAlign w:val="center"/>
          </w:tcPr>
          <w:p w14:paraId="3096022D" w14:textId="18D38A25" w:rsidR="004418F4" w:rsidRPr="009A685E" w:rsidRDefault="006D219B" w:rsidP="00F21B00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7840DE8" wp14:editId="5BA68525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-94615</wp:posOffset>
                  </wp:positionV>
                  <wp:extent cx="270510" cy="335915"/>
                  <wp:effectExtent l="0" t="0" r="0" b="6985"/>
                  <wp:wrapNone/>
                  <wp:docPr id="3" name="Gráfico 3" descr="Clip con relleno sólid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Clip con relleno sólido">
                            <a:hlinkClick r:id="rId29"/>
                          </pic:cNvPr>
                          <pic:cNvPicPr/>
                        </pic:nvPicPr>
                        <pic:blipFill>
                          <a:blip r:embed="rId30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219B" w:rsidRPr="009A685E" w14:paraId="18FF5570" w14:textId="77777777" w:rsidTr="003D661A">
        <w:trPr>
          <w:trHeight w:val="284"/>
        </w:trPr>
        <w:tc>
          <w:tcPr>
            <w:tcW w:w="2251" w:type="dxa"/>
            <w:gridSpan w:val="2"/>
          </w:tcPr>
          <w:p w14:paraId="3A5A8BC3" w14:textId="77777777" w:rsidR="00E83D12" w:rsidRPr="009A685E" w:rsidRDefault="00E83D12" w:rsidP="00E83D12">
            <w:pPr>
              <w:pStyle w:val="Sinespaciado"/>
              <w:rPr>
                <w:noProof/>
                <w:sz w:val="4"/>
                <w:szCs w:val="4"/>
              </w:rPr>
            </w:pPr>
          </w:p>
        </w:tc>
        <w:tc>
          <w:tcPr>
            <w:tcW w:w="3674" w:type="dxa"/>
          </w:tcPr>
          <w:p w14:paraId="3EB07C79" w14:textId="77777777" w:rsidR="00E83D12" w:rsidRPr="009A685E" w:rsidRDefault="00E83D12" w:rsidP="00E83D12">
            <w:pPr>
              <w:pStyle w:val="Sinespaciado"/>
              <w:rPr>
                <w:sz w:val="4"/>
                <w:szCs w:val="4"/>
              </w:rPr>
            </w:pPr>
          </w:p>
        </w:tc>
        <w:tc>
          <w:tcPr>
            <w:tcW w:w="4541" w:type="dxa"/>
            <w:gridSpan w:val="3"/>
          </w:tcPr>
          <w:p w14:paraId="13A4167C" w14:textId="77777777" w:rsidR="00E83D12" w:rsidRPr="009A685E" w:rsidRDefault="00E83D12" w:rsidP="00E83D12">
            <w:pPr>
              <w:pStyle w:val="Sinespaciado"/>
              <w:rPr>
                <w:sz w:val="4"/>
                <w:szCs w:val="4"/>
              </w:rPr>
            </w:pPr>
          </w:p>
        </w:tc>
      </w:tr>
      <w:tr w:rsidR="006D219B" w:rsidRPr="009A685E" w14:paraId="379B8CDB" w14:textId="77777777" w:rsidTr="003D661A">
        <w:trPr>
          <w:trHeight w:val="2290"/>
        </w:trPr>
        <w:tc>
          <w:tcPr>
            <w:tcW w:w="2251" w:type="dxa"/>
            <w:gridSpan w:val="2"/>
          </w:tcPr>
          <w:p w14:paraId="167D5A9E" w14:textId="71C05A53" w:rsidR="00E83D12" w:rsidRPr="009A685E" w:rsidRDefault="006D35D2" w:rsidP="00E83D12">
            <w:pPr>
              <w:pStyle w:val="Sinespaciado"/>
            </w:pPr>
            <w:r>
              <w:rPr>
                <w:noProof/>
              </w:rPr>
              <w:drawing>
                <wp:inline distT="0" distB="0" distL="0" distR="0" wp14:anchorId="7B560FFE" wp14:editId="3C7DC6C9">
                  <wp:extent cx="1276065" cy="1276065"/>
                  <wp:effectExtent l="0" t="0" r="635" b="635"/>
                  <wp:docPr id="1" name="Imagen 1" descr="Código Q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ódigo QR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698" cy="129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A2A53" w14:textId="77777777" w:rsidR="00A86CBD" w:rsidRPr="009A685E" w:rsidRDefault="004266D3" w:rsidP="00E83D12">
            <w:pPr>
              <w:pStyle w:val="Nota"/>
            </w:pPr>
            <w:sdt>
              <w:sdtPr>
                <w:id w:val="-1859495141"/>
                <w:placeholder>
                  <w:docPart w:val="4A9D6BCB2F1E49019E1C24D5691CC57A"/>
                </w:placeholder>
                <w:temporary/>
                <w:showingPlcHdr/>
                <w15:appearance w15:val="hidden"/>
              </w:sdtPr>
              <w:sdtEndPr/>
              <w:sdtContent>
                <w:r w:rsidR="00E83D12" w:rsidRPr="009A685E">
                  <w:rPr>
                    <w:lang w:bidi="es-ES"/>
                  </w:rPr>
                  <w:t>Mi sitio web</w:t>
                </w:r>
              </w:sdtContent>
            </w:sdt>
          </w:p>
        </w:tc>
        <w:tc>
          <w:tcPr>
            <w:tcW w:w="3674" w:type="dxa"/>
          </w:tcPr>
          <w:sdt>
            <w:sdtPr>
              <w:id w:val="-367997851"/>
              <w:placeholder>
                <w:docPart w:val="87B478A965F64325A2D014B744C409CC"/>
              </w:placeholder>
              <w:temporary/>
              <w:showingPlcHdr/>
              <w15:appearance w15:val="hidden"/>
            </w:sdtPr>
            <w:sdtEndPr/>
            <w:sdtContent>
              <w:p w14:paraId="3B06A492" w14:textId="77777777" w:rsidR="00A86CBD" w:rsidRPr="009A685E" w:rsidRDefault="00A86CBD" w:rsidP="005419E8">
                <w:pPr>
                  <w:pStyle w:val="Ttulo1"/>
                  <w:outlineLvl w:val="0"/>
                </w:pPr>
                <w:r w:rsidRPr="009A685E">
                  <w:rPr>
                    <w:lang w:bidi="es-ES"/>
                  </w:rPr>
                  <w:t>ACERCA DE MÍ</w:t>
                </w:r>
              </w:p>
            </w:sdtContent>
          </w:sdt>
          <w:p w14:paraId="08E43688" w14:textId="51EBFCF7" w:rsidR="00A86CBD" w:rsidRPr="009A685E" w:rsidRDefault="006D35D2" w:rsidP="00A86CBD">
            <w:pPr>
              <w:pStyle w:val="Biografa"/>
            </w:pPr>
            <w:r>
              <w:t xml:space="preserve">Soy un Apasionado de la tecnología e incansable investigador. </w:t>
            </w:r>
          </w:p>
        </w:tc>
        <w:tc>
          <w:tcPr>
            <w:tcW w:w="4541" w:type="dxa"/>
            <w:gridSpan w:val="3"/>
            <w:vMerge w:val="restart"/>
          </w:tcPr>
          <w:sdt>
            <w:sdtPr>
              <w:id w:val="1583716365"/>
              <w:placeholder>
                <w:docPart w:val="69AB74987262477FB52FA78F8A66BD46"/>
              </w:placeholder>
              <w:temporary/>
              <w:showingPlcHdr/>
              <w15:appearance w15:val="hidden"/>
            </w:sdtPr>
            <w:sdtEndPr/>
            <w:sdtContent>
              <w:p w14:paraId="360CA971" w14:textId="77777777" w:rsidR="00A86CBD" w:rsidRPr="009A685E" w:rsidRDefault="00A86CBD" w:rsidP="00547B0B">
                <w:pPr>
                  <w:pStyle w:val="Ttulo1"/>
                  <w:outlineLvl w:val="0"/>
                </w:pPr>
                <w:r w:rsidRPr="009A685E">
                  <w:rPr>
                    <w:rStyle w:val="Ttulo1Car"/>
                    <w:lang w:bidi="es-ES"/>
                  </w:rPr>
                  <w:t>EXPERIENCIA</w:t>
                </w:r>
              </w:p>
            </w:sdtContent>
          </w:sdt>
          <w:p w14:paraId="3FD3BC19" w14:textId="50618B35" w:rsidR="00A86CBD" w:rsidRDefault="004F07A1" w:rsidP="004F07A1">
            <w:r>
              <w:t>Desde el comienzo de mi vida laboral he apoyado a múltiples negocios a optimizar sus procesos mediante la aplicación de recursos tecnológicos.</w:t>
            </w:r>
          </w:p>
          <w:p w14:paraId="4926496B" w14:textId="3AD80327" w:rsidR="004F07A1" w:rsidRDefault="004F07A1" w:rsidP="004F07A1">
            <w:r>
              <w:t>Como empleado vinculado a una empresa encontré el apoyo en Carvajal S.A. quienes vieron el potencial de mis capacidades tanto analíticas como investigativas tomando esta ruta:</w:t>
            </w:r>
          </w:p>
          <w:p w14:paraId="0BFDBC46" w14:textId="77777777" w:rsidR="00D3604B" w:rsidRPr="009A685E" w:rsidRDefault="00D3604B" w:rsidP="004F07A1"/>
          <w:p w14:paraId="1D4B6304" w14:textId="4E2978E0" w:rsidR="00F06089" w:rsidRDefault="004F07A1" w:rsidP="00F06089">
            <w:pPr>
              <w:pStyle w:val="Prrafodelista"/>
            </w:pPr>
            <w:r>
              <w:t xml:space="preserve">Agente de Soporte Técnico para la línea ETB empezando desde el Nivel </w:t>
            </w:r>
            <w:r w:rsidR="004B6672">
              <w:t>I culminando en el Nivel IV</w:t>
            </w:r>
            <w:r w:rsidR="00D3604B">
              <w:t xml:space="preserve"> – 2009_2011</w:t>
            </w:r>
          </w:p>
          <w:p w14:paraId="0FC29A06" w14:textId="32B4EA04" w:rsidR="00531260" w:rsidRPr="009A685E" w:rsidRDefault="00F06089" w:rsidP="00D3604B">
            <w:pPr>
              <w:pStyle w:val="Prrafodelista"/>
            </w:pPr>
            <w:r w:rsidRPr="00F06089">
              <w:t xml:space="preserve">Ingeniero de Operaciones </w:t>
            </w:r>
            <w:proofErr w:type="spellStart"/>
            <w:r w:rsidRPr="00F06089">
              <w:t>Print</w:t>
            </w:r>
            <w:proofErr w:type="spellEnd"/>
            <w:r w:rsidRPr="00F06089">
              <w:t xml:space="preserve"> Management, capacidad ITO - 2011_2013</w:t>
            </w:r>
          </w:p>
        </w:tc>
      </w:tr>
      <w:tr w:rsidR="006D35D2" w:rsidRPr="009A685E" w14:paraId="218F3921" w14:textId="77777777" w:rsidTr="003D661A">
        <w:trPr>
          <w:trHeight w:val="1733"/>
        </w:trPr>
        <w:tc>
          <w:tcPr>
            <w:tcW w:w="5926" w:type="dxa"/>
            <w:gridSpan w:val="3"/>
          </w:tcPr>
          <w:p w14:paraId="65777BA2" w14:textId="721D0F37" w:rsidR="00A86CBD" w:rsidRPr="009A685E" w:rsidRDefault="006D35D2" w:rsidP="00A86CBD">
            <w:r>
              <w:t>Desde siempre he sido un incansable</w:t>
            </w:r>
            <w:r w:rsidR="00644D47">
              <w:t xml:space="preserve"> reduccionista, que intenta optimizar todas las tareas de mi ambiente tanto laboral como personal, y la tecnología es el medio más prolijo para lograrlo, automatizando todas las tareas repetitivas que abundan en todos los procesos.</w:t>
            </w:r>
          </w:p>
        </w:tc>
        <w:tc>
          <w:tcPr>
            <w:tcW w:w="4541" w:type="dxa"/>
            <w:gridSpan w:val="3"/>
            <w:vMerge/>
          </w:tcPr>
          <w:p w14:paraId="33CEDA08" w14:textId="77777777" w:rsidR="00A86CBD" w:rsidRPr="009A685E" w:rsidRDefault="00A86CBD" w:rsidP="005419E8"/>
        </w:tc>
      </w:tr>
      <w:tr w:rsidR="00D3604B" w:rsidRPr="009A685E" w14:paraId="11B3FA34" w14:textId="77777777" w:rsidTr="003D661A">
        <w:trPr>
          <w:gridAfter w:val="1"/>
          <w:wAfter w:w="675" w:type="dxa"/>
          <w:trHeight w:val="559"/>
        </w:trPr>
        <w:tc>
          <w:tcPr>
            <w:tcW w:w="5926" w:type="dxa"/>
            <w:gridSpan w:val="3"/>
            <w:vMerge w:val="restart"/>
          </w:tcPr>
          <w:sdt>
            <w:sdtPr>
              <w:id w:val="1615636251"/>
              <w:placeholder>
                <w:docPart w:val="80028F2B3244419282E9B872DE7AEE46"/>
              </w:placeholder>
              <w:temporary/>
              <w:showingPlcHdr/>
              <w15:appearance w15:val="hidden"/>
            </w:sdtPr>
            <w:sdtEndPr/>
            <w:sdtContent>
              <w:p w14:paraId="0E8F60C3" w14:textId="77777777" w:rsidR="00D3604B" w:rsidRPr="009A685E" w:rsidRDefault="00D3604B" w:rsidP="00A86CBD">
                <w:pPr>
                  <w:pStyle w:val="Ttulo1"/>
                  <w:outlineLvl w:val="0"/>
                </w:pPr>
                <w:r w:rsidRPr="009A685E">
                  <w:rPr>
                    <w:lang w:bidi="es-ES"/>
                  </w:rPr>
                  <w:t>FORMACIÓN</w:t>
                </w:r>
              </w:p>
            </w:sdtContent>
          </w:sdt>
          <w:p w14:paraId="2D7FCE0A" w14:textId="29BFBA3A" w:rsidR="00D3604B" w:rsidRPr="009A685E" w:rsidRDefault="00D3604B" w:rsidP="00A86CBD">
            <w:pPr>
              <w:pStyle w:val="Prrafodelista"/>
            </w:pPr>
            <w:r>
              <w:t>2021</w:t>
            </w:r>
            <w:r w:rsidRPr="009A685E">
              <w:rPr>
                <w:lang w:bidi="es-ES"/>
              </w:rPr>
              <w:br/>
            </w:r>
            <w:r>
              <w:rPr>
                <w:rStyle w:val="nfasis"/>
                <w:lang w:val="es-ES"/>
              </w:rPr>
              <w:t>A</w:t>
            </w:r>
            <w:proofErr w:type="spellStart"/>
            <w:r>
              <w:rPr>
                <w:rStyle w:val="nfasis"/>
              </w:rPr>
              <w:t>cademlo</w:t>
            </w:r>
            <w:proofErr w:type="spellEnd"/>
            <w:r w:rsidRPr="009A685E">
              <w:rPr>
                <w:lang w:bidi="es-ES"/>
              </w:rPr>
              <w:br/>
            </w:r>
            <w:r>
              <w:t>Desarrollo Web Full-</w:t>
            </w:r>
            <w:proofErr w:type="spellStart"/>
            <w:r>
              <w:t>Stack</w:t>
            </w:r>
            <w:proofErr w:type="spellEnd"/>
            <w:r>
              <w:t xml:space="preserve">, afianzando conocimientos en HTML, CSS,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>, Node.js, Bootstrap, Python,</w:t>
            </w:r>
            <w:r w:rsidR="000C4196">
              <w:t xml:space="preserve"> Django,</w:t>
            </w:r>
            <w:r>
              <w:t xml:space="preserve"> </w:t>
            </w:r>
            <w:proofErr w:type="spellStart"/>
            <w:r>
              <w:t>PostgresSQL</w:t>
            </w:r>
            <w:proofErr w:type="spellEnd"/>
            <w:r>
              <w:t>, entre otros.</w:t>
            </w:r>
          </w:p>
          <w:p w14:paraId="1B102E20" w14:textId="77777777" w:rsidR="00D3604B" w:rsidRPr="009A685E" w:rsidRDefault="00D3604B" w:rsidP="00E83D12">
            <w:pPr>
              <w:pStyle w:val="Sinespaciado"/>
            </w:pPr>
          </w:p>
          <w:p w14:paraId="0FE9B5D9" w14:textId="24928358" w:rsidR="00D3604B" w:rsidRDefault="00D3604B" w:rsidP="00E83D12">
            <w:pPr>
              <w:pStyle w:val="Prrafodelista"/>
            </w:pPr>
            <w:r>
              <w:t>2021</w:t>
            </w:r>
            <w:r w:rsidRPr="009A685E">
              <w:rPr>
                <w:lang w:bidi="es-ES"/>
              </w:rPr>
              <w:br/>
            </w:r>
            <w:r w:rsidRPr="00205CC6">
              <w:rPr>
                <w:rStyle w:val="nfasis"/>
                <w:lang w:val="es-ES"/>
              </w:rPr>
              <w:t>U</w:t>
            </w:r>
            <w:r>
              <w:rPr>
                <w:rStyle w:val="nfasis"/>
              </w:rPr>
              <w:t>IS – MISION TIC</w:t>
            </w:r>
            <w:r w:rsidRPr="009A685E">
              <w:rPr>
                <w:lang w:bidi="es-ES"/>
              </w:rPr>
              <w:br/>
            </w:r>
            <w:r>
              <w:t xml:space="preserve">Desarrollo de aplicaciones mediante Python y Java. </w:t>
            </w:r>
            <w:r w:rsidR="00205CC6">
              <w:t xml:space="preserve">Y desarrollo web con Angular y Node.js </w:t>
            </w:r>
            <w:r w:rsidR="00C828A3">
              <w:t xml:space="preserve">- </w:t>
            </w:r>
            <w:proofErr w:type="spellStart"/>
            <w:r w:rsidR="00C828A3">
              <w:t>MinTic</w:t>
            </w:r>
            <w:proofErr w:type="spellEnd"/>
            <w:r w:rsidR="00C828A3">
              <w:t>. Colombia.</w:t>
            </w:r>
          </w:p>
          <w:p w14:paraId="777C2D7F" w14:textId="77777777" w:rsidR="00205CC6" w:rsidRPr="009A685E" w:rsidRDefault="00205CC6" w:rsidP="00205CC6">
            <w:pPr>
              <w:pStyle w:val="Prrafodelista"/>
              <w:numPr>
                <w:ilvl w:val="0"/>
                <w:numId w:val="0"/>
              </w:numPr>
              <w:ind w:left="720"/>
            </w:pPr>
          </w:p>
          <w:p w14:paraId="2E51D531" w14:textId="641CF804" w:rsidR="00D3604B" w:rsidRDefault="00D3604B" w:rsidP="00A86CBD">
            <w:pPr>
              <w:pStyle w:val="Prrafodelista"/>
            </w:pPr>
            <w:r>
              <w:t>2021</w:t>
            </w:r>
            <w:r w:rsidRPr="009A685E">
              <w:rPr>
                <w:lang w:bidi="es-ES"/>
              </w:rPr>
              <w:br/>
            </w:r>
            <w:r>
              <w:rPr>
                <w:rStyle w:val="nfasis"/>
                <w:lang w:val="es-ES"/>
              </w:rPr>
              <w:t>E</w:t>
            </w:r>
            <w:r>
              <w:rPr>
                <w:rStyle w:val="nfasis"/>
              </w:rPr>
              <w:t>SAP</w:t>
            </w:r>
            <w:r w:rsidRPr="009A685E">
              <w:rPr>
                <w:lang w:bidi="es-ES"/>
              </w:rPr>
              <w:br/>
            </w:r>
            <w:r>
              <w:t xml:space="preserve">Administración Pública Territorial.  Programa de pregrado en el que actualmente curso el </w:t>
            </w:r>
            <w:r w:rsidR="000C4196">
              <w:t>Séptimo</w:t>
            </w:r>
            <w:r>
              <w:t xml:space="preserve"> Semestre. Tomando como base al “Estado” como: el Centro mismo de toda Transformación Social. </w:t>
            </w:r>
            <w:r w:rsidR="000C4196">
              <w:t>Además de profundizar en el campo de la Ciencia de Datos</w:t>
            </w:r>
            <w:r w:rsidR="004B4A4C">
              <w:t>, herramienta fundamental para una eficaz gestión pública.</w:t>
            </w:r>
          </w:p>
          <w:p w14:paraId="146C74BF" w14:textId="77777777" w:rsidR="00D3604B" w:rsidRDefault="00D3604B" w:rsidP="00644D47">
            <w:pPr>
              <w:pStyle w:val="Prrafodelista"/>
              <w:numPr>
                <w:ilvl w:val="0"/>
                <w:numId w:val="0"/>
              </w:numPr>
              <w:ind w:left="720"/>
            </w:pPr>
          </w:p>
          <w:p w14:paraId="13F20D51" w14:textId="4DC243B0" w:rsidR="00D3604B" w:rsidRPr="009A685E" w:rsidRDefault="00D3604B" w:rsidP="00A86CBD">
            <w:pPr>
              <w:pStyle w:val="Prrafodelista"/>
            </w:pPr>
            <w:r>
              <w:t xml:space="preserve">SENA </w:t>
            </w:r>
            <w:r w:rsidRPr="009A685E">
              <w:rPr>
                <w:lang w:bidi="es-ES"/>
              </w:rPr>
              <w:br/>
            </w:r>
            <w:r w:rsidR="004B4A4C">
              <w:rPr>
                <w:rStyle w:val="nfasis"/>
              </w:rPr>
              <w:t>TECNICO EN SISTEMAS</w:t>
            </w:r>
            <w:r w:rsidRPr="009A685E">
              <w:rPr>
                <w:lang w:bidi="es-ES"/>
              </w:rPr>
              <w:br/>
            </w:r>
            <w:r w:rsidR="004B4A4C">
              <w:t>Programa culminado en el año 2021 para formalizar mis conocimientos adquiridos desde 1994 en el área de sistemas.</w:t>
            </w:r>
          </w:p>
        </w:tc>
        <w:tc>
          <w:tcPr>
            <w:tcW w:w="3866" w:type="dxa"/>
            <w:gridSpan w:val="2"/>
          </w:tcPr>
          <w:p w14:paraId="657F09AE" w14:textId="702BC304" w:rsidR="00D3604B" w:rsidRDefault="00D3604B" w:rsidP="00D3604B">
            <w:pPr>
              <w:pStyle w:val="Prrafodelista"/>
            </w:pPr>
            <w:r w:rsidRPr="00D3604B">
              <w:t>Coordinador de Mesa de Ayuda para Astra</w:t>
            </w:r>
            <w:r w:rsidR="003D661A">
              <w:t>Z</w:t>
            </w:r>
            <w:r w:rsidRPr="00D3604B">
              <w:t>eneca S.A. – 2013_2015</w:t>
            </w:r>
          </w:p>
          <w:p w14:paraId="6A6FD576" w14:textId="77777777" w:rsidR="00D3604B" w:rsidRDefault="00D3604B" w:rsidP="00D3604B">
            <w:pPr>
              <w:pStyle w:val="Prrafodelista"/>
              <w:numPr>
                <w:ilvl w:val="0"/>
                <w:numId w:val="0"/>
              </w:numPr>
              <w:ind w:left="720"/>
            </w:pPr>
          </w:p>
          <w:p w14:paraId="0DDCEFA2" w14:textId="77777777" w:rsidR="00D3604B" w:rsidRDefault="00D3604B" w:rsidP="00D3604B">
            <w:r w:rsidRPr="00D3604B">
              <w:t>Mi abrupta salida de Carvajal S.A. fue derivada del fallecimiento repentino de mi esposa, acarreando un cambio rotundo en el modo de vida de mi hogar.</w:t>
            </w:r>
          </w:p>
          <w:p w14:paraId="675040B7" w14:textId="5F5D002F" w:rsidR="00D3604B" w:rsidRPr="009A685E" w:rsidRDefault="00D3604B" w:rsidP="00D3604B"/>
        </w:tc>
      </w:tr>
      <w:tr w:rsidR="007200AC" w:rsidRPr="009A685E" w14:paraId="3B02AF0D" w14:textId="77777777" w:rsidTr="003D661A">
        <w:trPr>
          <w:gridAfter w:val="1"/>
          <w:wAfter w:w="675" w:type="dxa"/>
          <w:trHeight w:val="1759"/>
        </w:trPr>
        <w:tc>
          <w:tcPr>
            <w:tcW w:w="5926" w:type="dxa"/>
            <w:gridSpan w:val="3"/>
            <w:vMerge/>
          </w:tcPr>
          <w:p w14:paraId="4A27DC5D" w14:textId="77777777" w:rsidR="007200AC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</w:tcPr>
          <w:sdt>
            <w:sdtPr>
              <w:id w:val="1245462844"/>
              <w:placeholder>
                <w:docPart w:val="B9C8C96D48274BA3980D8B9A2DEE87B7"/>
              </w:placeholder>
              <w:temporary/>
              <w:showingPlcHdr/>
              <w15:appearance w15:val="hidden"/>
            </w:sdtPr>
            <w:sdtEndPr/>
            <w:sdtContent>
              <w:p w14:paraId="6D1D1006" w14:textId="77777777" w:rsidR="007200AC" w:rsidRPr="009A685E" w:rsidRDefault="007200AC" w:rsidP="007200AC">
                <w:pPr>
                  <w:pStyle w:val="Ttulo1"/>
                  <w:outlineLvl w:val="0"/>
                </w:pPr>
                <w:r w:rsidRPr="009A685E">
                  <w:rPr>
                    <w:rStyle w:val="Ttulo1Car"/>
                    <w:lang w:bidi="es-ES"/>
                  </w:rPr>
                  <w:t>APTITUDES</w:t>
                </w:r>
              </w:p>
            </w:sdtContent>
          </w:sdt>
          <w:p w14:paraId="3AE34804" w14:textId="6AB133BF" w:rsidR="006C075D" w:rsidRPr="006C075D" w:rsidRDefault="006C075D" w:rsidP="006C075D">
            <w:pPr>
              <w:pStyle w:val="Ttulo1"/>
              <w:outlineLvl w:val="0"/>
              <w:rPr>
                <w:sz w:val="20"/>
                <w:szCs w:val="20"/>
              </w:rPr>
            </w:pPr>
            <w:r w:rsidRPr="006C075D">
              <w:rPr>
                <w:sz w:val="20"/>
                <w:szCs w:val="20"/>
              </w:rPr>
              <w:t>Capacidad de Iniciativa: 8.6 de cada 10</w:t>
            </w:r>
          </w:p>
          <w:p w14:paraId="3C4E9A3E" w14:textId="77777777" w:rsidR="006C075D" w:rsidRPr="006C075D" w:rsidRDefault="006C075D" w:rsidP="006C075D">
            <w:pPr>
              <w:pStyle w:val="Ttulo1"/>
              <w:outlineLvl w:val="0"/>
              <w:rPr>
                <w:sz w:val="20"/>
                <w:szCs w:val="20"/>
              </w:rPr>
            </w:pPr>
            <w:r w:rsidRPr="006C075D">
              <w:rPr>
                <w:sz w:val="20"/>
                <w:szCs w:val="20"/>
              </w:rPr>
              <w:t>Adaptabilidad: 8.8 de cada 10</w:t>
            </w:r>
          </w:p>
          <w:p w14:paraId="763DC6DB" w14:textId="63024F83" w:rsidR="007200AC" w:rsidRDefault="006C075D" w:rsidP="006C075D">
            <w:r w:rsidRPr="006C075D">
              <w:t>Resolución de Problemas: 9.2 de cada 10</w:t>
            </w:r>
          </w:p>
        </w:tc>
      </w:tr>
      <w:tr w:rsidR="007200AC" w:rsidRPr="009A685E" w14:paraId="6564587A" w14:textId="77777777" w:rsidTr="003D661A">
        <w:trPr>
          <w:trHeight w:val="410"/>
        </w:trPr>
        <w:tc>
          <w:tcPr>
            <w:tcW w:w="5926" w:type="dxa"/>
            <w:gridSpan w:val="3"/>
            <w:vMerge/>
          </w:tcPr>
          <w:p w14:paraId="40925C5B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 w:val="restart"/>
          </w:tcPr>
          <w:sdt>
            <w:sdtPr>
              <w:id w:val="-277422160"/>
              <w:placeholder>
                <w:docPart w:val="55F8A758F1CF4311BD828CB357922683"/>
              </w:placeholder>
              <w:temporary/>
              <w:showingPlcHdr/>
              <w15:appearance w15:val="hidden"/>
            </w:sdtPr>
            <w:sdtEndPr/>
            <w:sdtContent>
              <w:p w14:paraId="49EDE321" w14:textId="77777777" w:rsidR="007200AC" w:rsidRPr="009A685E" w:rsidRDefault="007200AC" w:rsidP="00547B0B">
                <w:pPr>
                  <w:pStyle w:val="Ttulo2"/>
                  <w:outlineLvl w:val="1"/>
                </w:pPr>
                <w:r w:rsidRPr="009A685E">
                  <w:rPr>
                    <w:rStyle w:val="Ttulo2Car"/>
                    <w:lang w:bidi="es-ES"/>
                  </w:rPr>
                  <w:t>PERSONAL</w:t>
                </w:r>
              </w:p>
            </w:sdtContent>
          </w:sdt>
          <w:p w14:paraId="462F3B2F" w14:textId="2CA15483" w:rsidR="007200AC" w:rsidRPr="009A685E" w:rsidRDefault="008D3808" w:rsidP="00E83D12">
            <w:pPr>
              <w:pStyle w:val="NormalAlt"/>
              <w:rPr>
                <w:color w:val="808080"/>
              </w:rPr>
            </w:pPr>
            <w:r w:rsidRPr="008D3808">
              <w:t>Me encanta ver y leer películas y libros de ciencia ficción y de Terror Psicológico. Me gusta la Meditación Trascendental y la Filosofía Budista. Practico deportes extremos como el Montañismo y otros más tranquilos como el Golf.</w:t>
            </w:r>
            <w:r w:rsidR="00D51E41">
              <w:t xml:space="preserve"> Mi música preferida es el Rock y la música Clásica.</w:t>
            </w:r>
          </w:p>
        </w:tc>
        <w:tc>
          <w:tcPr>
            <w:tcW w:w="675" w:type="dxa"/>
          </w:tcPr>
          <w:p w14:paraId="1CFE5DE2" w14:textId="77777777" w:rsidR="007200AC" w:rsidRPr="009A685E" w:rsidRDefault="007200AC" w:rsidP="00AB1F09">
            <w:pPr>
              <w:pStyle w:val="Sinespaciado"/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304E2A48" wp14:editId="41B8D117">
                  <wp:extent cx="158400" cy="158400"/>
                  <wp:effectExtent l="0" t="0" r="0" b="0"/>
                  <wp:docPr id="38" name="Gráfico 79" descr="Planet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E98FFD-AB62-4CB5-8563-8AD2363E47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79" descr="Planeta">
                            <a:extLst>
                              <a:ext uri="{FF2B5EF4-FFF2-40B4-BE49-F238E27FC236}">
                                <a16:creationId xmlns:a16="http://schemas.microsoft.com/office/drawing/2014/main" id="{1CE98FFD-AB62-4CB5-8563-8AD2363E47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0AC" w:rsidRPr="009A685E" w14:paraId="0A9C3F33" w14:textId="77777777" w:rsidTr="003D661A">
        <w:trPr>
          <w:trHeight w:val="400"/>
        </w:trPr>
        <w:tc>
          <w:tcPr>
            <w:tcW w:w="5926" w:type="dxa"/>
            <w:gridSpan w:val="3"/>
            <w:vMerge/>
          </w:tcPr>
          <w:p w14:paraId="55A3350F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/>
          </w:tcPr>
          <w:p w14:paraId="71375A23" w14:textId="77777777" w:rsidR="007200AC" w:rsidRPr="009A685E" w:rsidRDefault="007200AC" w:rsidP="005419E8"/>
        </w:tc>
        <w:tc>
          <w:tcPr>
            <w:tcW w:w="675" w:type="dxa"/>
          </w:tcPr>
          <w:p w14:paraId="7389DACF" w14:textId="77777777" w:rsidR="007200AC" w:rsidRPr="009A685E" w:rsidRDefault="007200AC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6A3A3D63" wp14:editId="5751FD98">
                  <wp:extent cx="158115" cy="158288"/>
                  <wp:effectExtent l="0" t="0" r="0" b="0"/>
                  <wp:docPr id="37" name="Gráfico 78" descr="Libro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ED4E1B-37BA-4B17-8735-F85E60B5B7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78" descr="Libros">
                            <a:extLst>
                              <a:ext uri="{FF2B5EF4-FFF2-40B4-BE49-F238E27FC236}">
                                <a16:creationId xmlns:a16="http://schemas.microsoft.com/office/drawing/2014/main" id="{FBED4E1B-37BA-4B17-8735-F85E60B5B7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0AC" w:rsidRPr="009A685E" w14:paraId="212BC95E" w14:textId="77777777" w:rsidTr="003D661A">
        <w:trPr>
          <w:trHeight w:val="420"/>
        </w:trPr>
        <w:tc>
          <w:tcPr>
            <w:tcW w:w="5926" w:type="dxa"/>
            <w:gridSpan w:val="3"/>
            <w:vMerge/>
          </w:tcPr>
          <w:p w14:paraId="27312EB7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/>
          </w:tcPr>
          <w:p w14:paraId="24D9FC3F" w14:textId="77777777" w:rsidR="007200AC" w:rsidRPr="009A685E" w:rsidRDefault="007200AC" w:rsidP="005419E8"/>
        </w:tc>
        <w:tc>
          <w:tcPr>
            <w:tcW w:w="675" w:type="dxa"/>
          </w:tcPr>
          <w:p w14:paraId="59AEC797" w14:textId="77777777" w:rsidR="007200AC" w:rsidRPr="009A685E" w:rsidRDefault="007200AC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7F7A8901" wp14:editId="1AE6F4EF">
                  <wp:extent cx="158115" cy="158315"/>
                  <wp:effectExtent l="0" t="0" r="0" b="0"/>
                  <wp:docPr id="36" name="Gráfico 77" descr="Teatr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06850A-50CA-42A0-AB7C-D644062061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77" descr="Teatro">
                            <a:extLst>
                              <a:ext uri="{FF2B5EF4-FFF2-40B4-BE49-F238E27FC236}">
                                <a16:creationId xmlns:a16="http://schemas.microsoft.com/office/drawing/2014/main" id="{4806850A-50CA-42A0-AB7C-D64406206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0AC" w:rsidRPr="009A685E" w14:paraId="55A48C19" w14:textId="77777777" w:rsidTr="003D661A">
        <w:trPr>
          <w:trHeight w:val="1111"/>
        </w:trPr>
        <w:tc>
          <w:tcPr>
            <w:tcW w:w="5926" w:type="dxa"/>
            <w:gridSpan w:val="3"/>
            <w:vMerge/>
          </w:tcPr>
          <w:p w14:paraId="27D8E900" w14:textId="77777777" w:rsidR="007200AC" w:rsidRPr="009A685E" w:rsidRDefault="007200AC" w:rsidP="00A86CBD">
            <w:pPr>
              <w:pStyle w:val="Ttulo1"/>
              <w:outlineLvl w:val="0"/>
            </w:pPr>
          </w:p>
        </w:tc>
        <w:tc>
          <w:tcPr>
            <w:tcW w:w="3866" w:type="dxa"/>
            <w:gridSpan w:val="2"/>
            <w:vMerge/>
          </w:tcPr>
          <w:p w14:paraId="476F7446" w14:textId="77777777" w:rsidR="007200AC" w:rsidRPr="009A685E" w:rsidRDefault="007200AC" w:rsidP="005419E8"/>
        </w:tc>
        <w:tc>
          <w:tcPr>
            <w:tcW w:w="675" w:type="dxa"/>
          </w:tcPr>
          <w:p w14:paraId="19CC8204" w14:textId="77777777" w:rsidR="007200AC" w:rsidRPr="009A685E" w:rsidRDefault="007200AC" w:rsidP="00AB1F09">
            <w:pPr>
              <w:pStyle w:val="Sinespaciado"/>
              <w:rPr>
                <w:noProof/>
              </w:rPr>
            </w:pPr>
            <w:r w:rsidRPr="009A685E">
              <w:rPr>
                <w:noProof/>
                <w:lang w:bidi="es-ES"/>
              </w:rPr>
              <w:drawing>
                <wp:inline distT="0" distB="0" distL="0" distR="0" wp14:anchorId="294F3B2F" wp14:editId="5F9E430E">
                  <wp:extent cx="158115" cy="158395"/>
                  <wp:effectExtent l="0" t="0" r="0" b="0"/>
                  <wp:docPr id="35" name="Gráfico 76" descr="Guitarra eléctric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FE2DDE-3197-4C64-A928-51C3C62EC2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76" descr="Guitarra eléctrica">
                            <a:extLst>
                              <a:ext uri="{FF2B5EF4-FFF2-40B4-BE49-F238E27FC236}">
                                <a16:creationId xmlns:a16="http://schemas.microsoft.com/office/drawing/2014/main" id="{F2FE2DDE-3197-4C64-A928-51C3C62EC2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8136" w14:textId="77777777" w:rsidR="005A20B8" w:rsidRPr="009A685E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9A685E" w:rsidSect="00B146E3">
      <w:pgSz w:w="11906" w:h="16838" w:code="9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E300" w14:textId="77777777" w:rsidR="004266D3" w:rsidRDefault="004266D3" w:rsidP="00E83D12">
      <w:pPr>
        <w:spacing w:after="0" w:line="240" w:lineRule="auto"/>
      </w:pPr>
      <w:r>
        <w:separator/>
      </w:r>
    </w:p>
  </w:endnote>
  <w:endnote w:type="continuationSeparator" w:id="0">
    <w:p w14:paraId="5727B775" w14:textId="77777777" w:rsidR="004266D3" w:rsidRDefault="004266D3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303F" w14:textId="77777777" w:rsidR="004266D3" w:rsidRDefault="004266D3" w:rsidP="00E83D12">
      <w:pPr>
        <w:spacing w:after="0" w:line="240" w:lineRule="auto"/>
      </w:pPr>
      <w:r>
        <w:separator/>
      </w:r>
    </w:p>
  </w:footnote>
  <w:footnote w:type="continuationSeparator" w:id="0">
    <w:p w14:paraId="31B17936" w14:textId="77777777" w:rsidR="004266D3" w:rsidRDefault="004266D3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9E4DEF"/>
    <w:rsid w:val="000851F5"/>
    <w:rsid w:val="000C4196"/>
    <w:rsid w:val="00114663"/>
    <w:rsid w:val="00123A89"/>
    <w:rsid w:val="00190260"/>
    <w:rsid w:val="001B5EF3"/>
    <w:rsid w:val="00205CC6"/>
    <w:rsid w:val="00263240"/>
    <w:rsid w:val="002A1985"/>
    <w:rsid w:val="00330757"/>
    <w:rsid w:val="003C186F"/>
    <w:rsid w:val="003C6364"/>
    <w:rsid w:val="003D661A"/>
    <w:rsid w:val="00424465"/>
    <w:rsid w:val="004266D3"/>
    <w:rsid w:val="0044049A"/>
    <w:rsid w:val="004418F4"/>
    <w:rsid w:val="004B4A4C"/>
    <w:rsid w:val="004B6672"/>
    <w:rsid w:val="004C62D0"/>
    <w:rsid w:val="004F07A1"/>
    <w:rsid w:val="00531260"/>
    <w:rsid w:val="005419E8"/>
    <w:rsid w:val="00547B0B"/>
    <w:rsid w:val="005A20B8"/>
    <w:rsid w:val="006143DB"/>
    <w:rsid w:val="00644D47"/>
    <w:rsid w:val="006A564F"/>
    <w:rsid w:val="006C075D"/>
    <w:rsid w:val="006D219B"/>
    <w:rsid w:val="006D35D2"/>
    <w:rsid w:val="007200AC"/>
    <w:rsid w:val="00837FBA"/>
    <w:rsid w:val="00892229"/>
    <w:rsid w:val="008D3808"/>
    <w:rsid w:val="008E6AB7"/>
    <w:rsid w:val="009128FB"/>
    <w:rsid w:val="00974460"/>
    <w:rsid w:val="00983076"/>
    <w:rsid w:val="009A685E"/>
    <w:rsid w:val="009E4DEF"/>
    <w:rsid w:val="00A31B15"/>
    <w:rsid w:val="00A86CBD"/>
    <w:rsid w:val="00AB1F09"/>
    <w:rsid w:val="00AC6EF3"/>
    <w:rsid w:val="00AC7C8C"/>
    <w:rsid w:val="00B146E3"/>
    <w:rsid w:val="00B54C05"/>
    <w:rsid w:val="00BA12D4"/>
    <w:rsid w:val="00C44099"/>
    <w:rsid w:val="00C828A3"/>
    <w:rsid w:val="00D3604B"/>
    <w:rsid w:val="00D51E41"/>
    <w:rsid w:val="00D743A3"/>
    <w:rsid w:val="00DD08F7"/>
    <w:rsid w:val="00E71DEA"/>
    <w:rsid w:val="00E83D12"/>
    <w:rsid w:val="00E848ED"/>
    <w:rsid w:val="00F06089"/>
    <w:rsid w:val="00F21B00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D95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DB"/>
    <w:pPr>
      <w:spacing w:line="288" w:lineRule="auto"/>
    </w:pPr>
    <w:rPr>
      <w:rFonts w:asciiTheme="majorHAnsi" w:eastAsia="Corbel" w:hAnsiTheme="majorHAnsi"/>
      <w:color w:val="000000" w:themeColor="text1"/>
      <w:kern w:val="24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143DB"/>
    <w:pPr>
      <w:spacing w:line="256" w:lineRule="auto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143DB"/>
    <w:pPr>
      <w:spacing w:line="256" w:lineRule="auto"/>
      <w:outlineLvl w:val="1"/>
    </w:pPr>
    <w:rPr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DB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6143DB"/>
    <w:pPr>
      <w:spacing w:after="0" w:line="168" w:lineRule="auto"/>
    </w:pPr>
    <w:rPr>
      <w:color w:val="FFFFFF" w:themeColor="background1"/>
      <w:spacing w:val="-60"/>
      <w:sz w:val="120"/>
      <w:szCs w:val="132"/>
    </w:rPr>
  </w:style>
  <w:style w:type="character" w:customStyle="1" w:styleId="TtuloCar">
    <w:name w:val="Título Car"/>
    <w:basedOn w:val="Fuentedeprrafopredeter"/>
    <w:link w:val="Ttulo"/>
    <w:uiPriority w:val="10"/>
    <w:rsid w:val="006143DB"/>
    <w:rPr>
      <w:rFonts w:asciiTheme="majorHAnsi" w:eastAsia="Corbel" w:hAnsiTheme="majorHAnsi"/>
      <w:color w:val="FFFFFF" w:themeColor="background1"/>
      <w:spacing w:val="-60"/>
      <w:kern w:val="24"/>
      <w:sz w:val="120"/>
      <w:szCs w:val="132"/>
    </w:rPr>
  </w:style>
  <w:style w:type="paragraph" w:customStyle="1" w:styleId="Contacto">
    <w:name w:val="Contacto"/>
    <w:basedOn w:val="Normal"/>
    <w:qFormat/>
    <w:rsid w:val="006143DB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Ttulo1Car">
    <w:name w:val="Título 1 Car"/>
    <w:basedOn w:val="Fuentedeprrafopredeter"/>
    <w:link w:val="Ttulo1"/>
    <w:uiPriority w:val="9"/>
    <w:rsid w:val="006143DB"/>
    <w:rPr>
      <w:rFonts w:asciiTheme="majorHAnsi" w:eastAsia="Corbel" w:hAnsiTheme="majorHAnsi"/>
      <w:color w:val="000000" w:themeColor="text1"/>
      <w:kern w:val="24"/>
      <w:sz w:val="32"/>
      <w:szCs w:val="32"/>
    </w:rPr>
  </w:style>
  <w:style w:type="character" w:styleId="nfasis">
    <w:name w:val="Emphasis"/>
    <w:uiPriority w:val="20"/>
    <w:qFormat/>
    <w:rsid w:val="006143DB"/>
    <w:rPr>
      <w:rFonts w:asciiTheme="majorHAnsi" w:eastAsia="Corbel" w:hAnsiTheme="majorHAnsi"/>
      <w:color w:val="E84C22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143DB"/>
    <w:rPr>
      <w:rFonts w:asciiTheme="majorHAnsi" w:eastAsia="Corbel" w:hAnsiTheme="majorHAnsi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6143DB"/>
    <w:rPr>
      <w:color w:val="FFFFFF" w:themeColor="background1"/>
    </w:rPr>
  </w:style>
  <w:style w:type="table" w:styleId="Tablaconcuadrcula">
    <w:name w:val="Table Grid"/>
    <w:basedOn w:val="Tabla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18F4"/>
    <w:rPr>
      <w:color w:val="808080"/>
    </w:rPr>
  </w:style>
  <w:style w:type="paragraph" w:styleId="Sinespaciado">
    <w:name w:val="No Spacing"/>
    <w:uiPriority w:val="1"/>
    <w:qFormat/>
    <w:rsid w:val="006143DB"/>
    <w:pPr>
      <w:spacing w:after="0" w:line="240" w:lineRule="auto"/>
    </w:pPr>
    <w:rPr>
      <w:rFonts w:asciiTheme="majorHAnsi" w:eastAsia="Corbel" w:hAnsiTheme="majorHAnsi"/>
      <w:color w:val="000000" w:themeColor="text1"/>
      <w:kern w:val="24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3DB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rsid w:val="006143DB"/>
    <w:rPr>
      <w:rFonts w:asciiTheme="majorHAnsi" w:hAnsiTheme="majorHAnsi"/>
      <w:color w:val="FFFFFF" w:themeColor="background1"/>
      <w:spacing w:val="-30"/>
      <w:kern w:val="24"/>
      <w:sz w:val="52"/>
      <w:szCs w:val="60"/>
    </w:rPr>
  </w:style>
  <w:style w:type="paragraph" w:customStyle="1" w:styleId="Biografa">
    <w:name w:val="Biografía"/>
    <w:basedOn w:val="Normal"/>
    <w:qFormat/>
    <w:rsid w:val="006143DB"/>
    <w:rPr>
      <w:sz w:val="28"/>
    </w:rPr>
  </w:style>
  <w:style w:type="paragraph" w:styleId="Encabezado">
    <w:name w:val="header"/>
    <w:basedOn w:val="Normal"/>
    <w:link w:val="Encabezado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a">
    <w:name w:val="Nota"/>
    <w:basedOn w:val="Normal"/>
    <w:qFormat/>
    <w:rsid w:val="006143DB"/>
  </w:style>
  <w:style w:type="paragraph" w:customStyle="1" w:styleId="Consigna">
    <w:name w:val="Consigna"/>
    <w:basedOn w:val="Normal"/>
    <w:qFormat/>
    <w:rsid w:val="006143D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E4DEF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DEF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7200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6.svg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8.svg"/><Relationship Id="rId34" Type="http://schemas.openxmlformats.org/officeDocument/2006/relationships/image" Target="media/image17.svg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7.png"/><Relationship Id="rId29" Type="http://schemas.openxmlformats.org/officeDocument/2006/relationships/hyperlink" Target="https://luisenguerrero.netlify.app/Assets/Documentos/CLVSBG101221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.whatsapp.com/send?phone=573208172936" TargetMode="External"/><Relationship Id="rId24" Type="http://schemas.openxmlformats.org/officeDocument/2006/relationships/image" Target="media/image10.sv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sv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github.com/LuisEnGuerrero" TargetMode="External"/><Relationship Id="rId36" Type="http://schemas.openxmlformats.org/officeDocument/2006/relationships/image" Target="media/image19.svg"/><Relationship Id="rId10" Type="http://schemas.openxmlformats.org/officeDocument/2006/relationships/endnotes" Target="endnotes.xml"/><Relationship Id="rId19" Type="http://schemas.openxmlformats.org/officeDocument/2006/relationships/hyperlink" Target="http://www.linkedin.com/in/luisenguerrero" TargetMode="External"/><Relationship Id="rId31" Type="http://schemas.openxmlformats.org/officeDocument/2006/relationships/image" Target="media/image14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uisguerrero@misena.edu.co" TargetMode="External"/><Relationship Id="rId22" Type="http://schemas.openxmlformats.org/officeDocument/2006/relationships/hyperlink" Target="https://nam.delve.office.com/?u=e76459f2-37f4-449b-94cb-5d36b8bd9307&amp;v=work" TargetMode="External"/><Relationship Id="rId27" Type="http://schemas.openxmlformats.org/officeDocument/2006/relationships/image" Target="media/image12.sv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luisenguerrero.netlify.app/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.GUERRERO\AppData\Roaming\Microsoft\Templates\Curr&#237;culum%20v&#237;tae%20moderno%20con%20c&#243;digo%20Q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4DD61D2854576AE6691A31810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15411-C35F-4E3E-8C7D-D413B3561042}"/>
      </w:docPartPr>
      <w:docPartBody>
        <w:p w:rsidR="00D00569" w:rsidRDefault="00E5449C">
          <w:pPr>
            <w:pStyle w:val="43E4DD61D2854576AE6691A31810E680"/>
          </w:pPr>
          <w:r w:rsidRPr="009A685E">
            <w:rPr>
              <w:lang w:bidi="es-ES"/>
            </w:rPr>
            <w:t>Ver más</w:t>
          </w:r>
        </w:p>
      </w:docPartBody>
    </w:docPart>
    <w:docPart>
      <w:docPartPr>
        <w:name w:val="4A9D6BCB2F1E49019E1C24D5691CC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BDDA-C718-4567-91EA-795E97B32170}"/>
      </w:docPartPr>
      <w:docPartBody>
        <w:p w:rsidR="00D00569" w:rsidRDefault="00E5449C">
          <w:pPr>
            <w:pStyle w:val="4A9D6BCB2F1E49019E1C24D5691CC57A"/>
          </w:pPr>
          <w:r w:rsidRPr="009A685E">
            <w:rPr>
              <w:lang w:bidi="es-ES"/>
            </w:rPr>
            <w:t>Mi sitio web</w:t>
          </w:r>
        </w:p>
      </w:docPartBody>
    </w:docPart>
    <w:docPart>
      <w:docPartPr>
        <w:name w:val="87B478A965F64325A2D014B744C4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28F7-297B-487F-B7FB-991E5F2A6CBF}"/>
      </w:docPartPr>
      <w:docPartBody>
        <w:p w:rsidR="00D00569" w:rsidRDefault="00E5449C">
          <w:pPr>
            <w:pStyle w:val="87B478A965F64325A2D014B744C409CC"/>
          </w:pPr>
          <w:r w:rsidRPr="009A685E">
            <w:rPr>
              <w:lang w:bidi="es-ES"/>
            </w:rPr>
            <w:t>ACERCA DE MÍ</w:t>
          </w:r>
        </w:p>
      </w:docPartBody>
    </w:docPart>
    <w:docPart>
      <w:docPartPr>
        <w:name w:val="69AB74987262477FB52FA78F8A66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1B35-F07A-4838-B7CC-272B20DCFB59}"/>
      </w:docPartPr>
      <w:docPartBody>
        <w:p w:rsidR="00D00569" w:rsidRDefault="00E5449C">
          <w:pPr>
            <w:pStyle w:val="69AB74987262477FB52FA78F8A66BD46"/>
          </w:pPr>
          <w:r w:rsidRPr="009A685E">
            <w:rPr>
              <w:rStyle w:val="Ttulo1Car"/>
              <w:lang w:bidi="es-ES"/>
            </w:rPr>
            <w:t>EXPERIENCIA</w:t>
          </w:r>
        </w:p>
      </w:docPartBody>
    </w:docPart>
    <w:docPart>
      <w:docPartPr>
        <w:name w:val="55F8A758F1CF4311BD828CB35792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28D5C-5ACF-4C1D-A3BA-5AC753D29F23}"/>
      </w:docPartPr>
      <w:docPartBody>
        <w:p w:rsidR="00D00569" w:rsidRDefault="00355452" w:rsidP="00355452">
          <w:pPr>
            <w:pStyle w:val="55F8A758F1CF4311BD828CB357922683"/>
          </w:pPr>
          <w:r w:rsidRPr="009A685E">
            <w:rPr>
              <w:rStyle w:val="Ttulo2Car"/>
              <w:lang w:bidi="es-ES"/>
            </w:rPr>
            <w:t>PERSONAL</w:t>
          </w:r>
        </w:p>
      </w:docPartBody>
    </w:docPart>
    <w:docPart>
      <w:docPartPr>
        <w:name w:val="B9C8C96D48274BA3980D8B9A2DEE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DFB3-48F7-44B7-902B-E046EC161C4E}"/>
      </w:docPartPr>
      <w:docPartBody>
        <w:p w:rsidR="00D00569" w:rsidRDefault="00355452" w:rsidP="00355452">
          <w:pPr>
            <w:pStyle w:val="B9C8C96D48274BA3980D8B9A2DEE87B7"/>
          </w:pPr>
          <w:r w:rsidRPr="009A685E">
            <w:rPr>
              <w:rStyle w:val="Ttulo1Car"/>
              <w:lang w:bidi="es-ES"/>
            </w:rPr>
            <w:t>APTITUDES</w:t>
          </w:r>
        </w:p>
      </w:docPartBody>
    </w:docPart>
    <w:docPart>
      <w:docPartPr>
        <w:name w:val="80028F2B3244419282E9B872DE7A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B62-22AE-4BFB-BC79-D1E3E0B1F56F}"/>
      </w:docPartPr>
      <w:docPartBody>
        <w:p w:rsidR="00D00569" w:rsidRDefault="00355452" w:rsidP="00355452">
          <w:pPr>
            <w:pStyle w:val="80028F2B3244419282E9B872DE7AEE46"/>
          </w:pPr>
          <w:r w:rsidRPr="009A685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52"/>
    <w:rsid w:val="00355452"/>
    <w:rsid w:val="004B0E96"/>
    <w:rsid w:val="00D00569"/>
    <w:rsid w:val="00E5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452"/>
    <w:pPr>
      <w:spacing w:line="256" w:lineRule="auto"/>
      <w:outlineLvl w:val="0"/>
    </w:pPr>
    <w:rPr>
      <w:rFonts w:ascii="Avenir Next LT Pro" w:eastAsia="Corbel" w:hAnsi="Avenir Next LT Pro"/>
      <w:color w:val="000000" w:themeColor="text1"/>
      <w:kern w:val="24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355452"/>
    <w:pPr>
      <w:spacing w:line="256" w:lineRule="auto"/>
      <w:outlineLvl w:val="1"/>
    </w:pPr>
    <w:rPr>
      <w:rFonts w:ascii="Avenir Next LT Pro" w:eastAsia="Corbel" w:hAnsi="Avenir Next LT Pro"/>
      <w:color w:val="FFFFFF" w:themeColor="background1"/>
      <w:kern w:val="24"/>
      <w:sz w:val="32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4DD61D2854576AE6691A31810E680">
    <w:name w:val="43E4DD61D2854576AE6691A31810E680"/>
  </w:style>
  <w:style w:type="paragraph" w:customStyle="1" w:styleId="4A9D6BCB2F1E49019E1C24D5691CC57A">
    <w:name w:val="4A9D6BCB2F1E49019E1C24D5691CC57A"/>
  </w:style>
  <w:style w:type="paragraph" w:customStyle="1" w:styleId="87B478A965F64325A2D014B744C409CC">
    <w:name w:val="87B478A965F64325A2D014B744C409CC"/>
  </w:style>
  <w:style w:type="character" w:customStyle="1" w:styleId="Ttulo1Car">
    <w:name w:val="Título 1 Car"/>
    <w:basedOn w:val="Fuentedeprrafopredeter"/>
    <w:link w:val="Ttulo1"/>
    <w:uiPriority w:val="9"/>
    <w:rsid w:val="00355452"/>
    <w:rPr>
      <w:rFonts w:ascii="Avenir Next LT Pro" w:eastAsia="Corbel" w:hAnsi="Avenir Next LT Pro"/>
      <w:color w:val="000000" w:themeColor="text1"/>
      <w:kern w:val="24"/>
      <w:sz w:val="32"/>
      <w:szCs w:val="32"/>
      <w:lang w:val="es-ES" w:eastAsia="en-US"/>
    </w:rPr>
  </w:style>
  <w:style w:type="paragraph" w:customStyle="1" w:styleId="69AB74987262477FB52FA78F8A66BD46">
    <w:name w:val="69AB74987262477FB52FA78F8A66BD46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after="0" w:line="240" w:lineRule="auto"/>
      <w:contextualSpacing/>
    </w:pPr>
    <w:rPr>
      <w:rFonts w:ascii="Avenir Next LT Pro" w:hAnsi="Avenir Next LT Pro"/>
      <w:color w:val="000000" w:themeColor="text1"/>
      <w:kern w:val="24"/>
      <w:sz w:val="20"/>
      <w:szCs w:val="20"/>
      <w:lang w:val="es-ES" w:eastAsia="en-US"/>
    </w:rPr>
  </w:style>
  <w:style w:type="character" w:styleId="nfasis">
    <w:name w:val="Emphasis"/>
    <w:uiPriority w:val="20"/>
    <w:qFormat/>
    <w:rsid w:val="00355452"/>
    <w:rPr>
      <w:rFonts w:ascii="Avenir Next LT Pro" w:eastAsia="Corbel" w:hAnsi="Avenir Next LT Pro"/>
      <w:color w:val="4472C4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55452"/>
    <w:rPr>
      <w:rFonts w:ascii="Avenir Next LT Pro" w:eastAsia="Corbel" w:hAnsi="Avenir Next LT Pro"/>
      <w:color w:val="FFFFFF" w:themeColor="background1"/>
      <w:kern w:val="24"/>
      <w:sz w:val="32"/>
      <w:szCs w:val="32"/>
      <w:lang w:val="es-ES" w:eastAsia="en-US"/>
    </w:rPr>
  </w:style>
  <w:style w:type="paragraph" w:customStyle="1" w:styleId="55F8A758F1CF4311BD828CB357922683">
    <w:name w:val="55F8A758F1CF4311BD828CB357922683"/>
    <w:rsid w:val="00355452"/>
  </w:style>
  <w:style w:type="paragraph" w:customStyle="1" w:styleId="B9C8C96D48274BA3980D8B9A2DEE87B7">
    <w:name w:val="B9C8C96D48274BA3980D8B9A2DEE87B7"/>
    <w:rsid w:val="00355452"/>
  </w:style>
  <w:style w:type="paragraph" w:customStyle="1" w:styleId="80028F2B3244419282E9B872DE7AEE46">
    <w:name w:val="80028F2B3244419282E9B872DE7AEE46"/>
    <w:rsid w:val="00355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B2CFA-50B7-4000-8F76-A898929C60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con código QR</Template>
  <TotalTime>0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2021-08-07T14:35:00Z</dcterms:created>
  <dcterms:modified xsi:type="dcterms:W3CDTF">2021-12-28T20:51:00Z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